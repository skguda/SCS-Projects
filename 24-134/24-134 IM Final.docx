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E02AA" w14:textId="77777777" w:rsidR="002E30FF" w:rsidRPr="00F43AC5" w:rsidRDefault="002E30FF" w:rsidP="002E30FF">
      <w:pPr>
        <w:pStyle w:val="z-TopofForm"/>
        <w:rPr>
          <w:sz w:val="24"/>
          <w:szCs w:val="24"/>
        </w:rPr>
      </w:pPr>
      <w:r w:rsidRPr="00F43AC5">
        <w:rPr>
          <w:sz w:val="24"/>
          <w:szCs w:val="24"/>
        </w:rPr>
        <w:t>Top of Form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5786"/>
        <w:gridCol w:w="2871"/>
      </w:tblGrid>
      <w:tr w:rsidR="00937676" w:rsidRPr="00F43AC5" w14:paraId="516D43F1" w14:textId="77777777" w:rsidTr="00CC0F91">
        <w:trPr>
          <w:cantSplit/>
          <w:trHeight w:val="530"/>
        </w:trPr>
        <w:tc>
          <w:tcPr>
            <w:tcW w:w="856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6A292280" w14:textId="77777777" w:rsidR="00937676" w:rsidRPr="00F43AC5" w:rsidRDefault="00937676" w:rsidP="004F7A82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43AC5">
              <w:rPr>
                <w:rFonts w:ascii="Times New Roman" w:hAnsi="Times New Roman" w:cs="Times New Roman"/>
                <w:b/>
                <w:sz w:val="24"/>
                <w:szCs w:val="24"/>
              </w:rPr>
              <w:t>Client:</w:t>
            </w:r>
          </w:p>
        </w:tc>
        <w:tc>
          <w:tcPr>
            <w:tcW w:w="5993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471D7452" w14:textId="0E98C63B" w:rsidR="00937676" w:rsidRPr="00F43AC5" w:rsidRDefault="00370232" w:rsidP="004F7A82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43AC5">
              <w:rPr>
                <w:rFonts w:ascii="Times New Roman" w:hAnsi="Times New Roman" w:cs="Times New Roman"/>
                <w:sz w:val="24"/>
                <w:szCs w:val="24"/>
              </w:rPr>
              <w:t>Xiaoling Chen</w:t>
            </w:r>
          </w:p>
        </w:tc>
        <w:tc>
          <w:tcPr>
            <w:tcW w:w="2957" w:type="dxa"/>
            <w:vAlign w:val="center"/>
          </w:tcPr>
          <w:p w14:paraId="5004563D" w14:textId="6159EB2E" w:rsidR="00937676" w:rsidRPr="00F43AC5" w:rsidRDefault="00937676" w:rsidP="002E30F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43AC5">
              <w:rPr>
                <w:rFonts w:ascii="Times New Roman" w:hAnsi="Times New Roman" w:cs="Times New Roman"/>
                <w:b/>
                <w:sz w:val="24"/>
                <w:szCs w:val="24"/>
              </w:rPr>
              <w:t>File</w:t>
            </w:r>
            <w:proofErr w:type="gramStart"/>
            <w:r w:rsidRPr="00F43AC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F43AC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70232" w:rsidRPr="00F43AC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proofErr w:type="gramEnd"/>
            <w:r w:rsidR="00370232" w:rsidRPr="00F43AC5">
              <w:rPr>
                <w:rFonts w:ascii="Times New Roman" w:hAnsi="Times New Roman" w:cs="Times New Roman"/>
                <w:sz w:val="24"/>
                <w:szCs w:val="24"/>
              </w:rPr>
              <w:t>-134</w:t>
            </w:r>
          </w:p>
        </w:tc>
      </w:tr>
      <w:tr w:rsidR="00937676" w:rsidRPr="00F43AC5" w14:paraId="39E43517" w14:textId="77777777" w:rsidTr="00CC0F91">
        <w:trPr>
          <w:cantSplit/>
          <w:trHeight w:val="485"/>
        </w:trPr>
        <w:tc>
          <w:tcPr>
            <w:tcW w:w="85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7D44FF6" w14:textId="77777777" w:rsidR="00937676" w:rsidRPr="00F43AC5" w:rsidRDefault="00937676" w:rsidP="004F7A82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43AC5">
              <w:rPr>
                <w:rFonts w:ascii="Times New Roman" w:hAnsi="Times New Roman" w:cs="Times New Roman"/>
                <w:b/>
                <w:sz w:val="24"/>
                <w:szCs w:val="24"/>
              </w:rPr>
              <w:t>Dept:</w:t>
            </w:r>
          </w:p>
        </w:tc>
        <w:tc>
          <w:tcPr>
            <w:tcW w:w="5993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570C8148" w14:textId="2EB2AFA7" w:rsidR="00937676" w:rsidRPr="00F43AC5" w:rsidRDefault="00370232" w:rsidP="004F7A82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43AC5">
              <w:rPr>
                <w:rFonts w:ascii="Times New Roman" w:hAnsi="Times New Roman" w:cs="Times New Roman"/>
                <w:sz w:val="24"/>
                <w:szCs w:val="24"/>
              </w:rPr>
              <w:t>Medicinal Chemistry and Molecular Pharmacology</w:t>
            </w:r>
          </w:p>
        </w:tc>
        <w:tc>
          <w:tcPr>
            <w:tcW w:w="2957" w:type="dxa"/>
          </w:tcPr>
          <w:p w14:paraId="15C89D19" w14:textId="77777777" w:rsidR="00937676" w:rsidRPr="00F43AC5" w:rsidRDefault="00937676" w:rsidP="004F7A82">
            <w:pPr>
              <w:pStyle w:val="Plain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A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Faculty: </w:t>
            </w:r>
          </w:p>
          <w:p w14:paraId="4C3F77D0" w14:textId="77777777" w:rsidR="00937676" w:rsidRPr="00F43AC5" w:rsidRDefault="00201516" w:rsidP="004F7A82">
            <w:pPr>
              <w:pStyle w:val="Plain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AC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6F36AD11" wp14:editId="54C403F2">
                      <wp:simplePos x="0" y="0"/>
                      <wp:positionH relativeFrom="column">
                        <wp:posOffset>1087120</wp:posOffset>
                      </wp:positionH>
                      <wp:positionV relativeFrom="paragraph">
                        <wp:posOffset>-114300</wp:posOffset>
                      </wp:positionV>
                      <wp:extent cx="228600" cy="104775"/>
                      <wp:effectExtent l="0" t="0" r="19050" b="28575"/>
                      <wp:wrapTight wrapText="bothSides">
                        <wp:wrapPolygon edited="0">
                          <wp:start x="0" y="0"/>
                          <wp:lineTo x="0" y="23564"/>
                          <wp:lineTo x="21600" y="23564"/>
                          <wp:lineTo x="21600" y="0"/>
                          <wp:lineTo x="0" y="0"/>
                        </wp:wrapPolygon>
                      </wp:wrapTight>
                      <wp:docPr id="4" name="Oval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04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F87670" id="Oval 16" o:spid="_x0000_s1026" style="position:absolute;margin-left:85.6pt;margin-top:-9pt;width:18pt;height:8.2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" fillcolor="black [3213]">
                      <w10:wrap type="tight"/>
                    </v:oval>
                  </w:pict>
                </mc:Fallback>
              </mc:AlternateContent>
            </w:r>
            <w:r w:rsidRPr="00F43AC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06C94C9" wp14:editId="60948257">
                      <wp:simplePos x="0" y="0"/>
                      <wp:positionH relativeFrom="column">
                        <wp:posOffset>1087120</wp:posOffset>
                      </wp:positionH>
                      <wp:positionV relativeFrom="paragraph">
                        <wp:posOffset>20955</wp:posOffset>
                      </wp:positionV>
                      <wp:extent cx="228600" cy="114300"/>
                      <wp:effectExtent l="10160" t="11430" r="8890" b="7620"/>
                      <wp:wrapNone/>
                      <wp:docPr id="3" name="Oval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AC0BD6" id="Oval 15" o:spid="_x0000_s1026" style="position:absolute;margin-left:85.6pt;margin-top:1.65pt;width:18pt;height: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"/>
                  </w:pict>
                </mc:Fallback>
              </mc:AlternateContent>
            </w:r>
            <w:r w:rsidR="00937676" w:rsidRPr="00F43AC5">
              <w:rPr>
                <w:rFonts w:ascii="Times New Roman" w:hAnsi="Times New Roman" w:cs="Times New Roman"/>
                <w:b/>
                <w:sz w:val="24"/>
                <w:szCs w:val="24"/>
              </w:rPr>
              <w:t>Student:</w:t>
            </w:r>
          </w:p>
        </w:tc>
      </w:tr>
      <w:tr w:rsidR="00937676" w:rsidRPr="00F43AC5" w14:paraId="511A39C9" w14:textId="77777777" w:rsidTr="00CC0F91">
        <w:trPr>
          <w:cantSplit/>
          <w:trHeight w:val="530"/>
        </w:trPr>
        <w:tc>
          <w:tcPr>
            <w:tcW w:w="856" w:type="dxa"/>
            <w:tcBorders>
              <w:right w:val="nil"/>
            </w:tcBorders>
            <w:vAlign w:val="center"/>
          </w:tcPr>
          <w:p w14:paraId="02D5749F" w14:textId="77777777" w:rsidR="00937676" w:rsidRPr="00F43AC5" w:rsidRDefault="00937676" w:rsidP="002E30FF">
            <w:pPr>
              <w:pStyle w:val="Plain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AC5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5993" w:type="dxa"/>
            <w:tcBorders>
              <w:left w:val="nil"/>
            </w:tcBorders>
            <w:vAlign w:val="center"/>
          </w:tcPr>
          <w:p w14:paraId="51E7B341" w14:textId="1B98A8DD" w:rsidR="00937676" w:rsidRPr="00F43AC5" w:rsidRDefault="00370232" w:rsidP="002E30F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43AC5">
              <w:rPr>
                <w:rFonts w:ascii="Times New Roman" w:hAnsi="Times New Roman" w:cs="Times New Roman"/>
                <w:sz w:val="24"/>
                <w:szCs w:val="24"/>
              </w:rPr>
              <w:t>11/5/24</w:t>
            </w:r>
          </w:p>
        </w:tc>
        <w:tc>
          <w:tcPr>
            <w:tcW w:w="2957" w:type="dxa"/>
          </w:tcPr>
          <w:p w14:paraId="40D4A6FF" w14:textId="77777777" w:rsidR="00937676" w:rsidRPr="00F43AC5" w:rsidRDefault="00937676" w:rsidP="002E30FF">
            <w:pPr>
              <w:pStyle w:val="Plain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A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Initial Meeting: </w:t>
            </w:r>
          </w:p>
          <w:p w14:paraId="39176213" w14:textId="77777777" w:rsidR="00937676" w:rsidRPr="00F43AC5" w:rsidRDefault="00201516" w:rsidP="002E30F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43AC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C591A99" wp14:editId="72E1B177">
                      <wp:simplePos x="0" y="0"/>
                      <wp:positionH relativeFrom="column">
                        <wp:posOffset>1096645</wp:posOffset>
                      </wp:positionH>
                      <wp:positionV relativeFrom="paragraph">
                        <wp:posOffset>-120015</wp:posOffset>
                      </wp:positionV>
                      <wp:extent cx="228600" cy="104775"/>
                      <wp:effectExtent l="0" t="0" r="19050" b="28575"/>
                      <wp:wrapTight wrapText="bothSides">
                        <wp:wrapPolygon edited="0">
                          <wp:start x="0" y="0"/>
                          <wp:lineTo x="0" y="23564"/>
                          <wp:lineTo x="21600" y="23564"/>
                          <wp:lineTo x="21600" y="0"/>
                          <wp:lineTo x="0" y="0"/>
                        </wp:wrapPolygon>
                      </wp:wrapTight>
                      <wp:docPr id="2" name="Oval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04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10980B" id="Oval 18" o:spid="_x0000_s1026" style="position:absolute;margin-left:86.35pt;margin-top:-9.45pt;width:18pt;height:8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" fillcolor="black [3213]">
                      <w10:wrap type="tight"/>
                    </v:oval>
                  </w:pict>
                </mc:Fallback>
              </mc:AlternateContent>
            </w:r>
            <w:r w:rsidRPr="00F43AC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7DBE9C0" wp14:editId="2AA34065">
                      <wp:simplePos x="0" y="0"/>
                      <wp:positionH relativeFrom="column">
                        <wp:posOffset>1096645</wp:posOffset>
                      </wp:positionH>
                      <wp:positionV relativeFrom="paragraph">
                        <wp:posOffset>40005</wp:posOffset>
                      </wp:positionV>
                      <wp:extent cx="228600" cy="114300"/>
                      <wp:effectExtent l="10160" t="11430" r="8890" b="7620"/>
                      <wp:wrapNone/>
                      <wp:docPr id="1" name="Oval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9B5970" id="Oval 17" o:spid="_x0000_s1026" style="position:absolute;margin-left:86.35pt;margin-top:3.15pt;width:18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"/>
                  </w:pict>
                </mc:Fallback>
              </mc:AlternateContent>
            </w:r>
            <w:r w:rsidR="00937676" w:rsidRPr="00F43AC5">
              <w:rPr>
                <w:rFonts w:ascii="Times New Roman" w:hAnsi="Times New Roman" w:cs="Times New Roman"/>
                <w:b/>
                <w:sz w:val="24"/>
                <w:szCs w:val="24"/>
              </w:rPr>
              <w:t>Follow-up:</w:t>
            </w:r>
          </w:p>
        </w:tc>
      </w:tr>
      <w:tr w:rsidR="004F7A82" w:rsidRPr="00F43AC5" w14:paraId="5DD3E802" w14:textId="77777777" w:rsidTr="00CC0F91">
        <w:trPr>
          <w:cantSplit/>
          <w:trHeight w:val="1070"/>
        </w:trPr>
        <w:tc>
          <w:tcPr>
            <w:tcW w:w="9806" w:type="dxa"/>
            <w:gridSpan w:val="3"/>
            <w:tcBorders>
              <w:bottom w:val="single" w:sz="4" w:space="0" w:color="auto"/>
            </w:tcBorders>
          </w:tcPr>
          <w:p w14:paraId="7627A769" w14:textId="77777777" w:rsidR="00743A42" w:rsidRPr="00F43AC5" w:rsidRDefault="00743A42" w:rsidP="00743A42">
            <w:pPr>
              <w:pStyle w:val="Plain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4E6DB7" w14:textId="643B63DC" w:rsidR="004F7A82" w:rsidRPr="00F43AC5" w:rsidRDefault="00743A42" w:rsidP="00743A42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43AC5">
              <w:rPr>
                <w:rFonts w:ascii="Times New Roman" w:hAnsi="Times New Roman" w:cs="Times New Roman"/>
                <w:b/>
                <w:sz w:val="24"/>
                <w:szCs w:val="24"/>
              </w:rPr>
              <w:t>Consultant and Attendees:</w:t>
            </w:r>
            <w:r w:rsidRPr="00F43A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0232" w:rsidRPr="00F43AC5">
              <w:rPr>
                <w:rFonts w:ascii="Times New Roman" w:hAnsi="Times New Roman" w:cs="Times New Roman"/>
                <w:sz w:val="24"/>
                <w:szCs w:val="24"/>
              </w:rPr>
              <w:t xml:space="preserve">Sumeeth Guda, </w:t>
            </w:r>
            <w:r w:rsidR="008F0AB8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r w:rsidR="00370232" w:rsidRPr="00F43AC5">
              <w:rPr>
                <w:rFonts w:ascii="Times New Roman" w:hAnsi="Times New Roman" w:cs="Times New Roman"/>
                <w:sz w:val="24"/>
                <w:szCs w:val="24"/>
              </w:rPr>
              <w:t>Xiaoling Chen, Dr. Bruce Craig</w:t>
            </w:r>
          </w:p>
        </w:tc>
      </w:tr>
      <w:tr w:rsidR="004F7A82" w:rsidRPr="00F43AC5" w14:paraId="18F2FFBA" w14:textId="77777777" w:rsidTr="00CC0F91">
        <w:trPr>
          <w:cantSplit/>
          <w:trHeight w:val="1430"/>
        </w:trPr>
        <w:tc>
          <w:tcPr>
            <w:tcW w:w="9806" w:type="dxa"/>
            <w:gridSpan w:val="3"/>
            <w:tcBorders>
              <w:bottom w:val="nil"/>
            </w:tcBorders>
          </w:tcPr>
          <w:p w14:paraId="25788F76" w14:textId="77777777" w:rsidR="004F7A82" w:rsidRPr="00F43AC5" w:rsidRDefault="004F7A82" w:rsidP="004F7A82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942865" w14:textId="77777777" w:rsidR="00743A42" w:rsidRPr="00F43AC5" w:rsidRDefault="00743A42" w:rsidP="004F7A82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43AC5">
              <w:rPr>
                <w:rFonts w:ascii="Times New Roman" w:hAnsi="Times New Roman" w:cs="Times New Roman"/>
                <w:b/>
                <w:sz w:val="24"/>
                <w:szCs w:val="24"/>
              </w:rPr>
              <w:t>Statement of Problem:</w:t>
            </w:r>
            <w:r w:rsidRPr="00F43AC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1D246993" w14:textId="5572CA1C" w:rsidR="00553B0B" w:rsidRPr="00F43AC5" w:rsidRDefault="00496605" w:rsidP="004F7A82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determine </w:t>
            </w:r>
            <w:r w:rsidR="009E60C1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="009E60C1" w:rsidRPr="00F43AC5">
              <w:rPr>
                <w:rFonts w:ascii="Times New Roman" w:hAnsi="Times New Roman" w:cs="Times New Roman"/>
                <w:sz w:val="24"/>
                <w:szCs w:val="24"/>
              </w:rPr>
              <w:t>there</w:t>
            </w:r>
            <w:r w:rsidR="00553B0B" w:rsidRPr="00F43A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60C1" w:rsidRPr="00F43AC5">
              <w:rPr>
                <w:rFonts w:ascii="Times New Roman" w:hAnsi="Times New Roman" w:cs="Times New Roman"/>
                <w:sz w:val="24"/>
                <w:szCs w:val="24"/>
              </w:rPr>
              <w:t>is a difference</w:t>
            </w:r>
            <w:r w:rsidR="00553B0B" w:rsidRPr="00F43AC5">
              <w:rPr>
                <w:rFonts w:ascii="Times New Roman" w:hAnsi="Times New Roman" w:cs="Times New Roman"/>
                <w:sz w:val="24"/>
                <w:szCs w:val="24"/>
              </w:rPr>
              <w:t xml:space="preserve"> in the </w:t>
            </w:r>
            <w:r w:rsidR="007B2BCA">
              <w:rPr>
                <w:rFonts w:ascii="Times New Roman" w:hAnsi="Times New Roman" w:cs="Times New Roman"/>
                <w:sz w:val="24"/>
                <w:szCs w:val="24"/>
              </w:rPr>
              <w:t xml:space="preserve">neuronal activity (e.g., </w:t>
            </w:r>
            <w:r w:rsidR="00553B0B" w:rsidRPr="00F43AC5">
              <w:rPr>
                <w:rFonts w:ascii="Times New Roman" w:hAnsi="Times New Roman" w:cs="Times New Roman"/>
                <w:sz w:val="24"/>
                <w:szCs w:val="24"/>
              </w:rPr>
              <w:t>firing rate</w:t>
            </w:r>
            <w:r w:rsidR="003332B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553B0B" w:rsidRPr="00F43AC5">
              <w:rPr>
                <w:rFonts w:ascii="Times New Roman" w:hAnsi="Times New Roman" w:cs="Times New Roman"/>
                <w:sz w:val="24"/>
                <w:szCs w:val="24"/>
              </w:rPr>
              <w:t xml:space="preserve"> between the control </w:t>
            </w:r>
            <w:r w:rsidR="00F82EE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53B0B" w:rsidRPr="00F43AC5">
              <w:rPr>
                <w:rFonts w:ascii="Times New Roman" w:hAnsi="Times New Roman" w:cs="Times New Roman"/>
                <w:sz w:val="24"/>
                <w:szCs w:val="24"/>
              </w:rPr>
              <w:t>WT</w:t>
            </w:r>
            <w:r w:rsidR="00F82EE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553B0B" w:rsidRPr="00F43AC5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F82EE1">
              <w:rPr>
                <w:rFonts w:ascii="Times New Roman" w:hAnsi="Times New Roman" w:cs="Times New Roman"/>
                <w:sz w:val="24"/>
                <w:szCs w:val="24"/>
              </w:rPr>
              <w:t>mutant (</w:t>
            </w:r>
            <w:r w:rsidR="00553B0B" w:rsidRPr="00F43AC5">
              <w:rPr>
                <w:rFonts w:ascii="Times New Roman" w:hAnsi="Times New Roman" w:cs="Times New Roman"/>
                <w:sz w:val="24"/>
                <w:szCs w:val="24"/>
              </w:rPr>
              <w:t>HET</w:t>
            </w:r>
            <w:r w:rsidR="00F82EE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553B0B" w:rsidRPr="00F43AC5">
              <w:rPr>
                <w:rFonts w:ascii="Times New Roman" w:hAnsi="Times New Roman" w:cs="Times New Roman"/>
                <w:sz w:val="24"/>
                <w:szCs w:val="24"/>
              </w:rPr>
              <w:t xml:space="preserve"> organoids</w:t>
            </w:r>
            <w:r w:rsidR="006240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53B0B" w:rsidRPr="00F43A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43A42" w:rsidRPr="00F43AC5" w14:paraId="1DF7892C" w14:textId="77777777" w:rsidTr="00CC0F91">
        <w:trPr>
          <w:cantSplit/>
          <w:trHeight w:val="982"/>
        </w:trPr>
        <w:tc>
          <w:tcPr>
            <w:tcW w:w="9806" w:type="dxa"/>
            <w:gridSpan w:val="3"/>
            <w:tcBorders>
              <w:top w:val="nil"/>
              <w:bottom w:val="single" w:sz="4" w:space="0" w:color="auto"/>
            </w:tcBorders>
          </w:tcPr>
          <w:p w14:paraId="3D493572" w14:textId="77777777" w:rsidR="00743A42" w:rsidRPr="00F43AC5" w:rsidRDefault="00743A42" w:rsidP="004F7A82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943D11" w14:textId="50C86E04" w:rsidR="00743A42" w:rsidRPr="00F43AC5" w:rsidRDefault="00743A42" w:rsidP="004F7A82">
            <w:pPr>
              <w:pStyle w:val="Plain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3AC5">
              <w:rPr>
                <w:rFonts w:ascii="Times New Roman" w:hAnsi="Times New Roman" w:cs="Times New Roman"/>
                <w:b/>
                <w:sz w:val="24"/>
                <w:szCs w:val="24"/>
              </w:rPr>
              <w:t>Goal of this Project:</w:t>
            </w:r>
            <w:r w:rsidR="0083640B" w:rsidRPr="00F43A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70232" w:rsidRPr="00F43AC5">
              <w:rPr>
                <w:rFonts w:ascii="Times New Roman" w:hAnsi="Times New Roman" w:cs="Times New Roman"/>
                <w:bCs/>
                <w:sz w:val="24"/>
                <w:szCs w:val="24"/>
              </w:rPr>
              <w:t>Journal Publication, Grant application</w:t>
            </w:r>
          </w:p>
        </w:tc>
      </w:tr>
      <w:tr w:rsidR="004F7A82" w:rsidRPr="00F43AC5" w14:paraId="62C9B6DC" w14:textId="77777777" w:rsidTr="00CC0F91">
        <w:trPr>
          <w:cantSplit/>
          <w:trHeight w:val="1583"/>
        </w:trPr>
        <w:tc>
          <w:tcPr>
            <w:tcW w:w="9806" w:type="dxa"/>
            <w:gridSpan w:val="3"/>
            <w:tcBorders>
              <w:bottom w:val="nil"/>
            </w:tcBorders>
          </w:tcPr>
          <w:p w14:paraId="3C562837" w14:textId="77777777" w:rsidR="004F7A82" w:rsidRPr="00F43AC5" w:rsidRDefault="004F7A82" w:rsidP="004F7A82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E85E41" w14:textId="77777777" w:rsidR="00743A42" w:rsidRPr="00F43AC5" w:rsidRDefault="00743A42" w:rsidP="004F7A82">
            <w:pPr>
              <w:pStyle w:val="Plain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3AC5">
              <w:rPr>
                <w:rFonts w:ascii="Times New Roman" w:hAnsi="Times New Roman" w:cs="Times New Roman"/>
                <w:b/>
                <w:sz w:val="24"/>
                <w:szCs w:val="24"/>
              </w:rPr>
              <w:t>Background:</w:t>
            </w:r>
          </w:p>
          <w:p w14:paraId="5051878B" w14:textId="1A0FC18E" w:rsidR="00553B0B" w:rsidRPr="00F43AC5" w:rsidRDefault="00553B0B" w:rsidP="004F7A82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43AC5">
              <w:rPr>
                <w:rFonts w:ascii="Times New Roman" w:hAnsi="Times New Roman" w:cs="Times New Roman"/>
                <w:sz w:val="24"/>
                <w:szCs w:val="24"/>
              </w:rPr>
              <w:t xml:space="preserve">The client is a post-doctoral researcher in the MCMP department who is investigating and deciphering the </w:t>
            </w:r>
            <w:r w:rsidR="006240C6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F43AC5">
              <w:rPr>
                <w:rFonts w:ascii="Times New Roman" w:hAnsi="Times New Roman" w:cs="Times New Roman"/>
                <w:sz w:val="24"/>
                <w:szCs w:val="24"/>
              </w:rPr>
              <w:t xml:space="preserve">ole of SCN2A </w:t>
            </w:r>
            <w:r w:rsidR="006240C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F43AC5">
              <w:rPr>
                <w:rFonts w:ascii="Times New Roman" w:hAnsi="Times New Roman" w:cs="Times New Roman"/>
                <w:sz w:val="24"/>
                <w:szCs w:val="24"/>
              </w:rPr>
              <w:t xml:space="preserve">eficiency in </w:t>
            </w:r>
            <w:r w:rsidR="0084593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43AC5">
              <w:rPr>
                <w:rFonts w:ascii="Times New Roman" w:hAnsi="Times New Roman" w:cs="Times New Roman"/>
                <w:sz w:val="24"/>
                <w:szCs w:val="24"/>
              </w:rPr>
              <w:t>utism-</w:t>
            </w:r>
            <w:r w:rsidR="0084593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43AC5">
              <w:rPr>
                <w:rFonts w:ascii="Times New Roman" w:hAnsi="Times New Roman" w:cs="Times New Roman"/>
                <w:sz w:val="24"/>
                <w:szCs w:val="24"/>
              </w:rPr>
              <w:t xml:space="preserve">ssociated </w:t>
            </w:r>
            <w:r w:rsidR="0084593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F43AC5">
              <w:rPr>
                <w:rFonts w:ascii="Times New Roman" w:hAnsi="Times New Roman" w:cs="Times New Roman"/>
                <w:sz w:val="24"/>
                <w:szCs w:val="24"/>
              </w:rPr>
              <w:t xml:space="preserve">mpairments </w:t>
            </w:r>
            <w:r w:rsidR="003A61F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F43AC5">
              <w:rPr>
                <w:rFonts w:ascii="Times New Roman" w:hAnsi="Times New Roman" w:cs="Times New Roman"/>
                <w:sz w:val="24"/>
                <w:szCs w:val="24"/>
              </w:rPr>
              <w:t xml:space="preserve">hrough </w:t>
            </w:r>
            <w:r w:rsidR="003A61F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43AC5">
              <w:rPr>
                <w:rFonts w:ascii="Times New Roman" w:hAnsi="Times New Roman" w:cs="Times New Roman"/>
                <w:sz w:val="24"/>
                <w:szCs w:val="24"/>
              </w:rPr>
              <w:t xml:space="preserve">dvanced </w:t>
            </w:r>
            <w:r w:rsidR="00EC77C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F43AC5">
              <w:rPr>
                <w:rFonts w:ascii="Times New Roman" w:hAnsi="Times New Roman" w:cs="Times New Roman"/>
                <w:sz w:val="24"/>
                <w:szCs w:val="24"/>
              </w:rPr>
              <w:t xml:space="preserve">uman </w:t>
            </w:r>
            <w:r w:rsidR="00EC77C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F43AC5">
              <w:rPr>
                <w:rFonts w:ascii="Times New Roman" w:hAnsi="Times New Roman" w:cs="Times New Roman"/>
                <w:sz w:val="24"/>
                <w:szCs w:val="24"/>
              </w:rPr>
              <w:t xml:space="preserve">rain </w:t>
            </w:r>
            <w:r w:rsidR="00EC77C3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F43AC5">
              <w:rPr>
                <w:rFonts w:ascii="Times New Roman" w:hAnsi="Times New Roman" w:cs="Times New Roman"/>
                <w:sz w:val="24"/>
                <w:szCs w:val="24"/>
              </w:rPr>
              <w:t xml:space="preserve">rganoid </w:t>
            </w:r>
            <w:r w:rsidR="00EC77C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F43AC5">
              <w:rPr>
                <w:rFonts w:ascii="Times New Roman" w:hAnsi="Times New Roman" w:cs="Times New Roman"/>
                <w:sz w:val="24"/>
                <w:szCs w:val="24"/>
              </w:rPr>
              <w:t xml:space="preserve">odels. </w:t>
            </w:r>
            <w:r w:rsidR="004B5426">
              <w:rPr>
                <w:rFonts w:ascii="Times New Roman" w:hAnsi="Times New Roman" w:cs="Times New Roman"/>
                <w:sz w:val="24"/>
                <w:szCs w:val="24"/>
              </w:rPr>
              <w:t xml:space="preserve">The client submitted </w:t>
            </w:r>
            <w:r w:rsidRPr="00F43AC5">
              <w:rPr>
                <w:rFonts w:ascii="Times New Roman" w:hAnsi="Times New Roman" w:cs="Times New Roman"/>
                <w:sz w:val="24"/>
                <w:szCs w:val="24"/>
              </w:rPr>
              <w:t xml:space="preserve">a grant proposal to get funding </w:t>
            </w:r>
            <w:r w:rsidR="00AA7F1C">
              <w:rPr>
                <w:rFonts w:ascii="Times New Roman" w:hAnsi="Times New Roman" w:cs="Times New Roman"/>
                <w:sz w:val="24"/>
                <w:szCs w:val="24"/>
              </w:rPr>
              <w:t>for the project</w:t>
            </w:r>
            <w:r w:rsidRPr="00F43AC5">
              <w:rPr>
                <w:rFonts w:ascii="Times New Roman" w:hAnsi="Times New Roman" w:cs="Times New Roman"/>
                <w:sz w:val="24"/>
                <w:szCs w:val="24"/>
              </w:rPr>
              <w:t xml:space="preserve">, however </w:t>
            </w:r>
            <w:r w:rsidR="00357817">
              <w:rPr>
                <w:rFonts w:ascii="Times New Roman" w:hAnsi="Times New Roman" w:cs="Times New Roman"/>
                <w:sz w:val="24"/>
                <w:szCs w:val="24"/>
              </w:rPr>
              <w:t xml:space="preserve">it </w:t>
            </w:r>
            <w:r w:rsidRPr="00F43AC5">
              <w:rPr>
                <w:rFonts w:ascii="Times New Roman" w:hAnsi="Times New Roman" w:cs="Times New Roman"/>
                <w:sz w:val="24"/>
                <w:szCs w:val="24"/>
              </w:rPr>
              <w:t xml:space="preserve">was </w:t>
            </w:r>
            <w:r w:rsidR="00357817">
              <w:rPr>
                <w:rFonts w:ascii="Times New Roman" w:hAnsi="Times New Roman" w:cs="Times New Roman"/>
                <w:sz w:val="24"/>
                <w:szCs w:val="24"/>
              </w:rPr>
              <w:t xml:space="preserve">not grants with reviews </w:t>
            </w:r>
            <w:r w:rsidR="001476F1">
              <w:rPr>
                <w:rFonts w:ascii="Times New Roman" w:hAnsi="Times New Roman" w:cs="Times New Roman"/>
                <w:sz w:val="24"/>
                <w:szCs w:val="24"/>
              </w:rPr>
              <w:t xml:space="preserve">stating there is </w:t>
            </w:r>
            <w:r w:rsidRPr="00F43AC5">
              <w:rPr>
                <w:rFonts w:ascii="Times New Roman" w:hAnsi="Times New Roman" w:cs="Times New Roman"/>
                <w:sz w:val="24"/>
                <w:szCs w:val="24"/>
              </w:rPr>
              <w:t xml:space="preserve">insufficient power. </w:t>
            </w:r>
            <w:r w:rsidR="00D97741">
              <w:rPr>
                <w:rFonts w:ascii="Times New Roman" w:hAnsi="Times New Roman" w:cs="Times New Roman"/>
                <w:sz w:val="24"/>
                <w:szCs w:val="24"/>
              </w:rPr>
              <w:t xml:space="preserve">The client </w:t>
            </w:r>
            <w:r w:rsidRPr="00F43AC5">
              <w:rPr>
                <w:rFonts w:ascii="Times New Roman" w:hAnsi="Times New Roman" w:cs="Times New Roman"/>
                <w:sz w:val="24"/>
                <w:szCs w:val="24"/>
              </w:rPr>
              <w:t xml:space="preserve">came to </w:t>
            </w:r>
            <w:r w:rsidR="00D97741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AA7C9B" w:rsidRPr="00F43AC5">
              <w:rPr>
                <w:rFonts w:ascii="Times New Roman" w:hAnsi="Times New Roman" w:cs="Times New Roman"/>
                <w:sz w:val="24"/>
                <w:szCs w:val="24"/>
              </w:rPr>
              <w:t>SCS</w:t>
            </w:r>
            <w:r w:rsidRPr="00F43A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D2AB3">
              <w:rPr>
                <w:rFonts w:ascii="Times New Roman" w:hAnsi="Times New Roman" w:cs="Times New Roman"/>
                <w:sz w:val="24"/>
                <w:szCs w:val="24"/>
              </w:rPr>
              <w:t xml:space="preserve">seeking </w:t>
            </w:r>
            <w:r w:rsidRPr="00F43AC5">
              <w:rPr>
                <w:rFonts w:ascii="Times New Roman" w:hAnsi="Times New Roman" w:cs="Times New Roman"/>
                <w:sz w:val="24"/>
                <w:szCs w:val="24"/>
              </w:rPr>
              <w:t xml:space="preserve">help with the power analysis, as well as </w:t>
            </w:r>
            <w:r w:rsidR="00340567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F43AC5">
              <w:rPr>
                <w:rFonts w:ascii="Times New Roman" w:hAnsi="Times New Roman" w:cs="Times New Roman"/>
                <w:sz w:val="24"/>
                <w:szCs w:val="24"/>
              </w:rPr>
              <w:t xml:space="preserve">review </w:t>
            </w:r>
            <w:r w:rsidR="00340567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Pr="00F43AC5">
              <w:rPr>
                <w:rFonts w:ascii="Times New Roman" w:hAnsi="Times New Roman" w:cs="Times New Roman"/>
                <w:sz w:val="24"/>
                <w:szCs w:val="24"/>
              </w:rPr>
              <w:t xml:space="preserve">the application to make sure that </w:t>
            </w:r>
            <w:proofErr w:type="gramStart"/>
            <w:r w:rsidRPr="00F43AC5">
              <w:rPr>
                <w:rFonts w:ascii="Times New Roman" w:hAnsi="Times New Roman" w:cs="Times New Roman"/>
                <w:sz w:val="24"/>
                <w:szCs w:val="24"/>
              </w:rPr>
              <w:t>all of</w:t>
            </w:r>
            <w:proofErr w:type="gramEnd"/>
            <w:r w:rsidRPr="00F43AC5">
              <w:rPr>
                <w:rFonts w:ascii="Times New Roman" w:hAnsi="Times New Roman" w:cs="Times New Roman"/>
                <w:sz w:val="24"/>
                <w:szCs w:val="24"/>
              </w:rPr>
              <w:t xml:space="preserve"> the statistical methods were valid and </w:t>
            </w:r>
            <w:r w:rsidR="00340567">
              <w:rPr>
                <w:rFonts w:ascii="Times New Roman" w:hAnsi="Times New Roman" w:cs="Times New Roman"/>
                <w:sz w:val="24"/>
                <w:szCs w:val="24"/>
              </w:rPr>
              <w:t>reasonable</w:t>
            </w:r>
            <w:r w:rsidRPr="00F43AC5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743A42" w:rsidRPr="00F43AC5" w14:paraId="39F4B397" w14:textId="77777777" w:rsidTr="00CC0F91">
        <w:trPr>
          <w:cantSplit/>
          <w:trHeight w:val="712"/>
        </w:trPr>
        <w:tc>
          <w:tcPr>
            <w:tcW w:w="9806" w:type="dxa"/>
            <w:gridSpan w:val="3"/>
            <w:tcBorders>
              <w:top w:val="nil"/>
              <w:bottom w:val="single" w:sz="4" w:space="0" w:color="auto"/>
            </w:tcBorders>
          </w:tcPr>
          <w:p w14:paraId="6F790E2E" w14:textId="77777777" w:rsidR="00743A42" w:rsidRPr="00F43AC5" w:rsidRDefault="00743A42" w:rsidP="004F7A82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21E902" w14:textId="1D3E251B" w:rsidR="00743A42" w:rsidRPr="00F43AC5" w:rsidRDefault="00743A42" w:rsidP="004F7A82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43A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Progress of project at this time: </w:t>
            </w:r>
            <w:r w:rsidR="00370232" w:rsidRPr="00F43AC5">
              <w:rPr>
                <w:rFonts w:ascii="Times New Roman" w:hAnsi="Times New Roman" w:cs="Times New Roman"/>
                <w:sz w:val="24"/>
                <w:szCs w:val="24"/>
              </w:rPr>
              <w:t>Design (No data collected)</w:t>
            </w:r>
          </w:p>
        </w:tc>
      </w:tr>
      <w:tr w:rsidR="004F7A82" w:rsidRPr="00F43AC5" w14:paraId="2C1D3CA0" w14:textId="77777777" w:rsidTr="00CC0F91">
        <w:trPr>
          <w:cantSplit/>
          <w:trHeight w:val="2334"/>
        </w:trPr>
        <w:tc>
          <w:tcPr>
            <w:tcW w:w="9806" w:type="dxa"/>
            <w:gridSpan w:val="3"/>
            <w:tcBorders>
              <w:bottom w:val="nil"/>
            </w:tcBorders>
          </w:tcPr>
          <w:p w14:paraId="7B9A74BB" w14:textId="77777777" w:rsidR="004F7A82" w:rsidRPr="00F43AC5" w:rsidRDefault="004F7A82" w:rsidP="004F7A82">
            <w:pPr>
              <w:pStyle w:val="Plain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9155C27" w14:textId="031CE028" w:rsidR="0062216E" w:rsidRPr="00F43AC5" w:rsidRDefault="00743A42" w:rsidP="004F7A82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43A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Relevant information presented at </w:t>
            </w:r>
            <w:r w:rsidR="005038D4" w:rsidRPr="00F43AC5">
              <w:rPr>
                <w:rFonts w:ascii="Times New Roman" w:hAnsi="Times New Roman" w:cs="Times New Roman"/>
                <w:b/>
                <w:sz w:val="24"/>
                <w:szCs w:val="24"/>
              </w:rPr>
              <w:t>the meeting</w:t>
            </w:r>
            <w:r w:rsidRPr="00F43A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00C2A5E3" w14:textId="1C4D72F3" w:rsidR="00AA7C9B" w:rsidRPr="007A1588" w:rsidRDefault="00AA7C9B" w:rsidP="004F7A82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43AC5">
              <w:rPr>
                <w:rFonts w:ascii="Times New Roman" w:hAnsi="Times New Roman" w:cs="Times New Roman"/>
                <w:sz w:val="24"/>
                <w:szCs w:val="24"/>
              </w:rPr>
              <w:t xml:space="preserve">At the start of the meeting Dr. Craig asked if the client’s project is </w:t>
            </w:r>
            <w:proofErr w:type="gramStart"/>
            <w:r w:rsidRPr="00F43AC5">
              <w:rPr>
                <w:rFonts w:ascii="Times New Roman" w:hAnsi="Times New Roman" w:cs="Times New Roman"/>
                <w:sz w:val="24"/>
                <w:szCs w:val="24"/>
              </w:rPr>
              <w:t>similar to</w:t>
            </w:r>
            <w:proofErr w:type="gramEnd"/>
            <w:r w:rsidRPr="00F43AC5">
              <w:rPr>
                <w:rFonts w:ascii="Times New Roman" w:hAnsi="Times New Roman" w:cs="Times New Roman"/>
                <w:sz w:val="24"/>
                <w:szCs w:val="24"/>
              </w:rPr>
              <w:t xml:space="preserve"> any previous projects that </w:t>
            </w:r>
            <w:r w:rsidR="00FF3173">
              <w:rPr>
                <w:rFonts w:ascii="Times New Roman" w:hAnsi="Times New Roman" w:cs="Times New Roman"/>
                <w:sz w:val="24"/>
                <w:szCs w:val="24"/>
              </w:rPr>
              <w:t>the advisor</w:t>
            </w:r>
            <w:r w:rsidR="00256FB8">
              <w:rPr>
                <w:rFonts w:ascii="Times New Roman" w:hAnsi="Times New Roman" w:cs="Times New Roman"/>
                <w:sz w:val="24"/>
                <w:szCs w:val="24"/>
              </w:rPr>
              <w:t>’s lab</w:t>
            </w:r>
            <w:r w:rsidRPr="00F43AC5">
              <w:rPr>
                <w:rFonts w:ascii="Times New Roman" w:hAnsi="Times New Roman" w:cs="Times New Roman"/>
                <w:sz w:val="24"/>
                <w:szCs w:val="24"/>
              </w:rPr>
              <w:t xml:space="preserve"> brought to the SCS. The client confirmed this. Additionally, since the client had </w:t>
            </w:r>
            <w:r w:rsidRPr="007A1588">
              <w:rPr>
                <w:rFonts w:ascii="Times New Roman" w:hAnsi="Times New Roman" w:cs="Times New Roman"/>
                <w:sz w:val="24"/>
                <w:szCs w:val="24"/>
              </w:rPr>
              <w:t xml:space="preserve">a hard deadline </w:t>
            </w:r>
            <w:r w:rsidR="008130D8" w:rsidRPr="007A1588">
              <w:rPr>
                <w:rFonts w:ascii="Times New Roman" w:hAnsi="Times New Roman" w:cs="Times New Roman"/>
                <w:sz w:val="24"/>
                <w:szCs w:val="24"/>
              </w:rPr>
              <w:t>for submitting</w:t>
            </w:r>
            <w:r w:rsidRPr="007A1588">
              <w:rPr>
                <w:rFonts w:ascii="Times New Roman" w:hAnsi="Times New Roman" w:cs="Times New Roman"/>
                <w:sz w:val="24"/>
                <w:szCs w:val="24"/>
              </w:rPr>
              <w:t xml:space="preserve"> the grant application, Dr. Craig wanted to know if she needed a letter of support from </w:t>
            </w:r>
            <w:proofErr w:type="gramStart"/>
            <w:r w:rsidR="00256FB8" w:rsidRPr="007A1588">
              <w:rPr>
                <w:rFonts w:ascii="Times New Roman" w:hAnsi="Times New Roman" w:cs="Times New Roman"/>
                <w:sz w:val="24"/>
                <w:szCs w:val="24"/>
              </w:rPr>
              <w:t>the SCS</w:t>
            </w:r>
            <w:proofErr w:type="gramEnd"/>
            <w:r w:rsidR="00DC2A57" w:rsidRPr="007A15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A1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2A57" w:rsidRPr="007A1588">
              <w:rPr>
                <w:rFonts w:ascii="Times New Roman" w:hAnsi="Times New Roman" w:cs="Times New Roman"/>
                <w:sz w:val="24"/>
                <w:szCs w:val="24"/>
              </w:rPr>
              <w:t xml:space="preserve">The remainder </w:t>
            </w:r>
            <w:r w:rsidR="003E0863" w:rsidRPr="007A1588">
              <w:rPr>
                <w:rFonts w:ascii="Times New Roman" w:hAnsi="Times New Roman" w:cs="Times New Roman"/>
                <w:sz w:val="24"/>
                <w:szCs w:val="24"/>
              </w:rPr>
              <w:t xml:space="preserve">of the meeting was spent discussing the various experiments being performed in the grant.  </w:t>
            </w:r>
          </w:p>
          <w:p w14:paraId="4EDBBB0C" w14:textId="77777777" w:rsidR="008130D8" w:rsidRPr="007A1588" w:rsidRDefault="008130D8" w:rsidP="004F7A82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10A976" w14:textId="785F8276" w:rsidR="00FA1824" w:rsidRPr="007A1588" w:rsidRDefault="00BE2701" w:rsidP="004F7A82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7A1588">
              <w:rPr>
                <w:rFonts w:ascii="Times New Roman" w:hAnsi="Times New Roman" w:cs="Times New Roman"/>
                <w:sz w:val="24"/>
                <w:szCs w:val="24"/>
              </w:rPr>
              <w:t xml:space="preserve">The client is </w:t>
            </w:r>
            <w:r w:rsidR="00045BD4" w:rsidRPr="007A1588">
              <w:rPr>
                <w:rFonts w:ascii="Times New Roman" w:hAnsi="Times New Roman" w:cs="Times New Roman"/>
                <w:sz w:val="24"/>
                <w:szCs w:val="24"/>
              </w:rPr>
              <w:t>planning</w:t>
            </w:r>
            <w:r w:rsidRPr="007A1588">
              <w:rPr>
                <w:rFonts w:ascii="Times New Roman" w:hAnsi="Times New Roman" w:cs="Times New Roman"/>
                <w:sz w:val="24"/>
                <w:szCs w:val="24"/>
              </w:rPr>
              <w:t xml:space="preserve"> 10 separate experiments within this study. Experiments 1 to 3 are all focused on neurons sampled </w:t>
            </w:r>
            <w:r w:rsidR="004B1135" w:rsidRPr="007A1588">
              <w:rPr>
                <w:rFonts w:ascii="Times New Roman" w:hAnsi="Times New Roman" w:cs="Times New Roman"/>
                <w:sz w:val="24"/>
                <w:szCs w:val="24"/>
              </w:rPr>
              <w:t xml:space="preserve">from wild type (WT) </w:t>
            </w:r>
            <w:r w:rsidRPr="007A1588">
              <w:rPr>
                <w:rFonts w:ascii="Times New Roman" w:hAnsi="Times New Roman" w:cs="Times New Roman"/>
                <w:sz w:val="24"/>
                <w:szCs w:val="24"/>
              </w:rPr>
              <w:t>and mutated</w:t>
            </w:r>
            <w:r w:rsidR="004B1135" w:rsidRPr="007A1588">
              <w:rPr>
                <w:rFonts w:ascii="Times New Roman" w:hAnsi="Times New Roman" w:cs="Times New Roman"/>
                <w:sz w:val="24"/>
                <w:szCs w:val="24"/>
              </w:rPr>
              <w:t xml:space="preserve"> (HET) </w:t>
            </w:r>
            <w:r w:rsidRPr="007A1588">
              <w:rPr>
                <w:rFonts w:ascii="Times New Roman" w:hAnsi="Times New Roman" w:cs="Times New Roman"/>
                <w:sz w:val="24"/>
                <w:szCs w:val="24"/>
              </w:rPr>
              <w:t xml:space="preserve">organoids, which are </w:t>
            </w:r>
            <w:r w:rsidR="0096399E" w:rsidRPr="007A1588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7A1588">
              <w:rPr>
                <w:rFonts w:ascii="Times New Roman" w:hAnsi="Times New Roman" w:cs="Times New Roman"/>
                <w:sz w:val="24"/>
                <w:szCs w:val="24"/>
              </w:rPr>
              <w:t xml:space="preserve">small </w:t>
            </w:r>
            <w:r w:rsidR="0096399E" w:rsidRPr="007A1588">
              <w:rPr>
                <w:rFonts w:ascii="Times New Roman" w:hAnsi="Times New Roman" w:cs="Times New Roman"/>
                <w:sz w:val="24"/>
                <w:szCs w:val="24"/>
              </w:rPr>
              <w:t xml:space="preserve">collection of </w:t>
            </w:r>
            <w:r w:rsidRPr="007A1588">
              <w:rPr>
                <w:rFonts w:ascii="Times New Roman" w:hAnsi="Times New Roman" w:cs="Times New Roman"/>
                <w:sz w:val="24"/>
                <w:szCs w:val="24"/>
              </w:rPr>
              <w:t xml:space="preserve">brain cells. Experiments 4 to 7 are all focused on assembloids which are like groups of connected organoids. The experiments in 4 to 7 are </w:t>
            </w:r>
            <w:proofErr w:type="gramStart"/>
            <w:r w:rsidRPr="007A1588">
              <w:rPr>
                <w:rFonts w:ascii="Times New Roman" w:hAnsi="Times New Roman" w:cs="Times New Roman"/>
                <w:sz w:val="24"/>
                <w:szCs w:val="24"/>
              </w:rPr>
              <w:t>similar to</w:t>
            </w:r>
            <w:proofErr w:type="gramEnd"/>
            <w:r w:rsidRPr="007A1588">
              <w:rPr>
                <w:rFonts w:ascii="Times New Roman" w:hAnsi="Times New Roman" w:cs="Times New Roman"/>
                <w:sz w:val="24"/>
                <w:szCs w:val="24"/>
              </w:rPr>
              <w:t xml:space="preserve"> the first </w:t>
            </w:r>
            <w:r w:rsidR="0096399E" w:rsidRPr="007A1588">
              <w:rPr>
                <w:rFonts w:ascii="Times New Roman" w:hAnsi="Times New Roman" w:cs="Times New Roman"/>
                <w:sz w:val="24"/>
                <w:szCs w:val="24"/>
              </w:rPr>
              <w:t>three</w:t>
            </w:r>
            <w:r w:rsidRPr="007A1588">
              <w:rPr>
                <w:rFonts w:ascii="Times New Roman" w:hAnsi="Times New Roman" w:cs="Times New Roman"/>
                <w:sz w:val="24"/>
                <w:szCs w:val="24"/>
              </w:rPr>
              <w:t xml:space="preserve"> experiments. Experiments 8 to 10 are all focused on </w:t>
            </w:r>
            <w:r w:rsidR="008E0596" w:rsidRPr="007A1588">
              <w:rPr>
                <w:rFonts w:ascii="Times New Roman" w:hAnsi="Times New Roman" w:cs="Times New Roman"/>
                <w:sz w:val="24"/>
                <w:szCs w:val="24"/>
              </w:rPr>
              <w:t xml:space="preserve">mouse </w:t>
            </w:r>
            <w:r w:rsidRPr="007A1588">
              <w:rPr>
                <w:rFonts w:ascii="Times New Roman" w:hAnsi="Times New Roman" w:cs="Times New Roman"/>
                <w:sz w:val="24"/>
                <w:szCs w:val="24"/>
              </w:rPr>
              <w:t>behavior.</w:t>
            </w:r>
            <w:r w:rsidR="00771869" w:rsidRPr="007A1588">
              <w:rPr>
                <w:rFonts w:ascii="Times New Roman" w:hAnsi="Times New Roman" w:cs="Times New Roman"/>
                <w:sz w:val="24"/>
                <w:szCs w:val="24"/>
              </w:rPr>
              <w:t xml:space="preserve"> The client </w:t>
            </w:r>
            <w:r w:rsidR="007146EC" w:rsidRPr="007A1588">
              <w:rPr>
                <w:rFonts w:ascii="Times New Roman" w:hAnsi="Times New Roman" w:cs="Times New Roman"/>
                <w:sz w:val="24"/>
                <w:szCs w:val="24"/>
              </w:rPr>
              <w:t>wants</w:t>
            </w:r>
            <w:r w:rsidR="008E0596" w:rsidRPr="007A1588">
              <w:rPr>
                <w:rFonts w:ascii="Times New Roman" w:hAnsi="Times New Roman" w:cs="Times New Roman"/>
                <w:sz w:val="24"/>
                <w:szCs w:val="24"/>
              </w:rPr>
              <w:t xml:space="preserve"> all </w:t>
            </w:r>
            <w:r w:rsidR="00771869" w:rsidRPr="007A1588">
              <w:rPr>
                <w:rFonts w:ascii="Times New Roman" w:hAnsi="Times New Roman" w:cs="Times New Roman"/>
                <w:sz w:val="24"/>
                <w:szCs w:val="24"/>
              </w:rPr>
              <w:t xml:space="preserve">the experiments </w:t>
            </w:r>
            <w:r w:rsidR="008E0596" w:rsidRPr="007A1588">
              <w:rPr>
                <w:rFonts w:ascii="Times New Roman" w:hAnsi="Times New Roman" w:cs="Times New Roman"/>
                <w:sz w:val="24"/>
                <w:szCs w:val="24"/>
              </w:rPr>
              <w:t xml:space="preserve">to have </w:t>
            </w:r>
            <w:r w:rsidR="00771869" w:rsidRPr="007A1588">
              <w:rPr>
                <w:rFonts w:ascii="Times New Roman" w:hAnsi="Times New Roman" w:cs="Times New Roman"/>
                <w:sz w:val="24"/>
                <w:szCs w:val="24"/>
              </w:rPr>
              <w:t>a power of 0.8</w:t>
            </w:r>
            <w:r w:rsidR="008E0596" w:rsidRPr="007A1588">
              <w:rPr>
                <w:rFonts w:ascii="Times New Roman" w:hAnsi="Times New Roman" w:cs="Times New Roman"/>
                <w:sz w:val="24"/>
                <w:szCs w:val="24"/>
              </w:rPr>
              <w:t xml:space="preserve"> for an </w:t>
            </w:r>
            <w:r w:rsidR="00771869" w:rsidRPr="007A1588">
              <w:rPr>
                <w:rFonts w:ascii="Times New Roman" w:hAnsi="Times New Roman" w:cs="Times New Roman"/>
                <w:sz w:val="24"/>
                <w:szCs w:val="24"/>
              </w:rPr>
              <w:t xml:space="preserve">effect size of 0.5 and a </w:t>
            </w:r>
            <w:proofErr w:type="gramStart"/>
            <w:r w:rsidR="00771869" w:rsidRPr="007A1588">
              <w:rPr>
                <w:rFonts w:ascii="Times New Roman" w:hAnsi="Times New Roman" w:cs="Times New Roman"/>
                <w:sz w:val="24"/>
                <w:szCs w:val="24"/>
              </w:rPr>
              <w:t>significance</w:t>
            </w:r>
            <w:proofErr w:type="gramEnd"/>
            <w:r w:rsidR="00771869" w:rsidRPr="007A1588">
              <w:rPr>
                <w:rFonts w:ascii="Times New Roman" w:hAnsi="Times New Roman" w:cs="Times New Roman"/>
                <w:sz w:val="24"/>
                <w:szCs w:val="24"/>
              </w:rPr>
              <w:t xml:space="preserve"> level of 0.05. </w:t>
            </w:r>
            <w:r w:rsidR="00FA1824" w:rsidRPr="007A1588">
              <w:rPr>
                <w:rFonts w:ascii="Times New Roman" w:hAnsi="Times New Roman" w:cs="Times New Roman"/>
                <w:sz w:val="24"/>
                <w:szCs w:val="24"/>
              </w:rPr>
              <w:t xml:space="preserve">The client </w:t>
            </w:r>
            <w:r w:rsidR="004C0E21" w:rsidRPr="007A1588">
              <w:rPr>
                <w:rFonts w:ascii="Times New Roman" w:hAnsi="Times New Roman" w:cs="Times New Roman"/>
                <w:sz w:val="24"/>
                <w:szCs w:val="24"/>
              </w:rPr>
              <w:t>went into the details of each experiment so we could understand the process and outcomes</w:t>
            </w:r>
            <w:r w:rsidR="00FA1824" w:rsidRPr="007A1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4F76397" w14:textId="77777777" w:rsidR="00FA1824" w:rsidRPr="007A1588" w:rsidRDefault="00FA1824" w:rsidP="004F7A82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382694" w14:textId="1B4C9D06" w:rsidR="00E727E6" w:rsidRPr="007A1588" w:rsidRDefault="007A1588" w:rsidP="00E727E6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7A1588">
              <w:rPr>
                <w:rFonts w:ascii="Times New Roman" w:hAnsi="Times New Roman" w:cs="Times New Roman"/>
                <w:sz w:val="24"/>
                <w:szCs w:val="24"/>
              </w:rPr>
              <w:t xml:space="preserve">The client talked about each of their experiments, which are described in the document “24-134 Experiment Notes”. But generally, the </w:t>
            </w:r>
            <w:r w:rsidR="009E60C1" w:rsidRPr="007A1588">
              <w:rPr>
                <w:rFonts w:ascii="Times New Roman" w:hAnsi="Times New Roman" w:cs="Times New Roman"/>
                <w:sz w:val="24"/>
                <w:szCs w:val="24"/>
              </w:rPr>
              <w:t>client will</w:t>
            </w:r>
            <w:r w:rsidRPr="007A1588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="00E727E6" w:rsidRPr="00E727E6">
              <w:rPr>
                <w:rFonts w:ascii="Times New Roman" w:hAnsi="Times New Roman" w:cs="Times New Roman"/>
                <w:sz w:val="24"/>
                <w:szCs w:val="24"/>
              </w:rPr>
              <w:t>ollect responses from either neurons or organoids from each group</w:t>
            </w:r>
            <w:r w:rsidRPr="007A1588">
              <w:rPr>
                <w:rFonts w:ascii="Times New Roman" w:hAnsi="Times New Roman" w:cs="Times New Roman"/>
                <w:sz w:val="24"/>
                <w:szCs w:val="24"/>
              </w:rPr>
              <w:t xml:space="preserve"> (WT, HET)</w:t>
            </w:r>
            <w:r w:rsidR="00E727E6" w:rsidRPr="00E727E6">
              <w:rPr>
                <w:rFonts w:ascii="Times New Roman" w:hAnsi="Times New Roman" w:cs="Times New Roman"/>
                <w:sz w:val="24"/>
                <w:szCs w:val="24"/>
              </w:rPr>
              <w:t>. In some cases, there was some clustering, such as several neurons from the same organoid</w:t>
            </w:r>
            <w:r w:rsidRPr="007A1588">
              <w:rPr>
                <w:rFonts w:ascii="Times New Roman" w:hAnsi="Times New Roman" w:cs="Times New Roman"/>
                <w:sz w:val="24"/>
                <w:szCs w:val="24"/>
              </w:rPr>
              <w:t xml:space="preserve">, it was proposed that </w:t>
            </w:r>
            <w:proofErr w:type="gramStart"/>
            <w:r w:rsidRPr="007A158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727E6" w:rsidRPr="00E727E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End"/>
            <w:r w:rsidR="00E727E6" w:rsidRPr="00E727E6">
              <w:rPr>
                <w:rFonts w:ascii="Times New Roman" w:hAnsi="Times New Roman" w:cs="Times New Roman"/>
                <w:sz w:val="24"/>
                <w:szCs w:val="24"/>
              </w:rPr>
              <w:t xml:space="preserve"> two-sample t test would be the likely analysis approach. </w:t>
            </w:r>
          </w:p>
          <w:p w14:paraId="6FDE6B16" w14:textId="77777777" w:rsidR="007A1588" w:rsidRPr="007A1588" w:rsidRDefault="007A1588" w:rsidP="00E727E6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2CD23C" w14:textId="1BEBF2D0" w:rsidR="00E727E6" w:rsidRPr="00E727E6" w:rsidRDefault="007A1588" w:rsidP="00E727E6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7A1588">
              <w:rPr>
                <w:rFonts w:ascii="Times New Roman" w:hAnsi="Times New Roman" w:cs="Times New Roman"/>
                <w:sz w:val="24"/>
                <w:szCs w:val="24"/>
              </w:rPr>
              <w:t xml:space="preserve">There is one exception to the general approach where one of the experiments has each neuron being tested over a range of current intensities. </w:t>
            </w:r>
            <w:r w:rsidR="00E727E6" w:rsidRPr="00E727E6">
              <w:rPr>
                <w:rFonts w:ascii="Times New Roman" w:hAnsi="Times New Roman" w:cs="Times New Roman"/>
                <w:sz w:val="24"/>
                <w:szCs w:val="24"/>
              </w:rPr>
              <w:t xml:space="preserve">This </w:t>
            </w:r>
            <w:r w:rsidRPr="007A1588">
              <w:rPr>
                <w:rFonts w:ascii="Times New Roman" w:hAnsi="Times New Roman" w:cs="Times New Roman"/>
                <w:sz w:val="24"/>
                <w:szCs w:val="24"/>
              </w:rPr>
              <w:t xml:space="preserve">experiment </w:t>
            </w:r>
            <w:r w:rsidR="00E727E6" w:rsidRPr="00E727E6">
              <w:rPr>
                <w:rFonts w:ascii="Times New Roman" w:hAnsi="Times New Roman" w:cs="Times New Roman"/>
                <w:sz w:val="24"/>
                <w:szCs w:val="24"/>
              </w:rPr>
              <w:t xml:space="preserve">would be analyzed using GLMMs </w:t>
            </w:r>
            <w:r w:rsidRPr="007A1588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E727E6" w:rsidRPr="00E727E6">
              <w:rPr>
                <w:rFonts w:ascii="Times New Roman" w:hAnsi="Times New Roman" w:cs="Times New Roman"/>
                <w:sz w:val="24"/>
                <w:szCs w:val="24"/>
              </w:rPr>
              <w:t>o account for the repeated measurements</w:t>
            </w:r>
            <w:r w:rsidRPr="007A15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D73B277" w14:textId="77777777" w:rsidR="00E727E6" w:rsidRDefault="00E727E6" w:rsidP="004F7A82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9FE5E1" w14:textId="77777777" w:rsidR="00EB5FFB" w:rsidRDefault="00EB5FFB" w:rsidP="00F43AC5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7D11B5" w14:textId="78058A6A" w:rsidR="00C637F2" w:rsidRPr="00F43AC5" w:rsidRDefault="00C637F2" w:rsidP="0045151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A82" w:rsidRPr="00F43AC5" w14:paraId="20184213" w14:textId="77777777" w:rsidTr="00CC0F91">
        <w:trPr>
          <w:cantSplit/>
          <w:trHeight w:val="1670"/>
        </w:trPr>
        <w:tc>
          <w:tcPr>
            <w:tcW w:w="9806" w:type="dxa"/>
            <w:gridSpan w:val="3"/>
            <w:tcBorders>
              <w:bottom w:val="single" w:sz="4" w:space="0" w:color="auto"/>
            </w:tcBorders>
          </w:tcPr>
          <w:p w14:paraId="78AB80F1" w14:textId="77777777" w:rsidR="004F7A82" w:rsidRPr="00F43AC5" w:rsidRDefault="004F7A82" w:rsidP="004F7A82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FA3F64" w14:textId="77777777" w:rsidR="00743A42" w:rsidRDefault="004D451E" w:rsidP="004F7A82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43AC5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 for Design and/or Analysis</w:t>
            </w:r>
            <w:r w:rsidR="0062216E" w:rsidRPr="00F43AC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2216E" w:rsidRPr="00F43AC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273EDF10" w14:textId="23734899" w:rsidR="00451517" w:rsidRDefault="00451517" w:rsidP="00451517">
            <w:pPr>
              <w:pStyle w:val="PlainTex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32002DE6" w14:textId="2C76D211" w:rsidR="00451517" w:rsidRDefault="00B10B69" w:rsidP="0045151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Given the quick timeline, we focused on the issue of effect size and </w:t>
            </w:r>
            <w:r w:rsidR="00EC1DC8">
              <w:rPr>
                <w:rFonts w:ascii="Times New Roman" w:hAnsi="Times New Roman" w:cs="Times New Roman"/>
                <w:sz w:val="24"/>
                <w:szCs w:val="24"/>
              </w:rPr>
              <w:t xml:space="preserve">power.  Dr. Craig pointed out that </w:t>
            </w:r>
            <w:r w:rsidR="005F4A8D">
              <w:rPr>
                <w:rFonts w:ascii="Times New Roman" w:hAnsi="Times New Roman" w:cs="Times New Roman"/>
                <w:sz w:val="24"/>
                <w:szCs w:val="24"/>
              </w:rPr>
              <w:t xml:space="preserve">the various experiments proposed different sample sizes, </w:t>
            </w:r>
            <w:r w:rsidR="001C2F0E">
              <w:rPr>
                <w:rFonts w:ascii="Times New Roman" w:hAnsi="Times New Roman" w:cs="Times New Roman"/>
                <w:sz w:val="24"/>
                <w:szCs w:val="24"/>
              </w:rPr>
              <w:t xml:space="preserve">which doesn’t jibe with the </w:t>
            </w:r>
            <w:r w:rsidR="0004290B">
              <w:rPr>
                <w:rFonts w:ascii="Times New Roman" w:hAnsi="Times New Roman" w:cs="Times New Roman"/>
                <w:sz w:val="24"/>
                <w:szCs w:val="24"/>
              </w:rPr>
              <w:t xml:space="preserve">fact that sample size was determined using </w:t>
            </w:r>
            <w:r w:rsidR="00384ED7">
              <w:rPr>
                <w:rFonts w:ascii="Times New Roman" w:hAnsi="Times New Roman" w:cs="Times New Roman"/>
                <w:sz w:val="24"/>
                <w:szCs w:val="24"/>
              </w:rPr>
              <w:t xml:space="preserve">effect size.  We recommended the </w:t>
            </w:r>
            <w:r w:rsidR="00451517" w:rsidRPr="00EB5FFB">
              <w:rPr>
                <w:rFonts w:ascii="Times New Roman" w:hAnsi="Times New Roman" w:cs="Times New Roman"/>
                <w:sz w:val="24"/>
                <w:szCs w:val="24"/>
              </w:rPr>
              <w:t xml:space="preserve">client </w:t>
            </w:r>
            <w:r w:rsidR="00D74C11">
              <w:rPr>
                <w:rFonts w:ascii="Times New Roman" w:hAnsi="Times New Roman" w:cs="Times New Roman"/>
                <w:sz w:val="24"/>
                <w:szCs w:val="24"/>
              </w:rPr>
              <w:t>use the same sample size for all the experiments.</w:t>
            </w:r>
            <w:r w:rsidR="004515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4B49FEB" w14:textId="77777777" w:rsidR="00631FF6" w:rsidRDefault="00631FF6" w:rsidP="0045151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BBDFDE" w14:textId="7FA463F1" w:rsidR="001F6D50" w:rsidRDefault="00631FF6" w:rsidP="00963AA2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Because there are three aims, Dr Craig suggested using an overall significance level of 0.05 for each </w:t>
            </w:r>
            <w:r w:rsidR="009E60C1">
              <w:rPr>
                <w:rFonts w:ascii="Times New Roman" w:hAnsi="Times New Roman" w:cs="Times New Roman"/>
                <w:sz w:val="24"/>
                <w:szCs w:val="24"/>
              </w:rPr>
              <w:t>aim but</w:t>
            </w:r>
            <w:r w:rsidR="004F0E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D711E">
              <w:rPr>
                <w:rFonts w:ascii="Times New Roman" w:hAnsi="Times New Roman" w:cs="Times New Roman"/>
                <w:sz w:val="24"/>
                <w:szCs w:val="24"/>
              </w:rPr>
              <w:t>consider</w:t>
            </w:r>
            <w:proofErr w:type="gramEnd"/>
            <w:r w:rsidR="008D711E">
              <w:rPr>
                <w:rFonts w:ascii="Times New Roman" w:hAnsi="Times New Roman" w:cs="Times New Roman"/>
                <w:sz w:val="24"/>
                <w:szCs w:val="24"/>
              </w:rPr>
              <w:t xml:space="preserve"> using a 0.01 significance level for each study within an aim to address the concerns of multiplicity raised by the </w:t>
            </w:r>
            <w:r w:rsidR="003A7465">
              <w:rPr>
                <w:rFonts w:ascii="Times New Roman" w:hAnsi="Times New Roman" w:cs="Times New Roman"/>
                <w:sz w:val="24"/>
                <w:szCs w:val="24"/>
              </w:rPr>
              <w:t xml:space="preserve">reviewers.  We </w:t>
            </w:r>
            <w:r w:rsidR="00F77439">
              <w:rPr>
                <w:rFonts w:ascii="Times New Roman" w:hAnsi="Times New Roman" w:cs="Times New Roman"/>
                <w:sz w:val="24"/>
                <w:szCs w:val="24"/>
              </w:rPr>
              <w:t xml:space="preserve">will </w:t>
            </w:r>
            <w:r w:rsidR="003A7465">
              <w:rPr>
                <w:rFonts w:ascii="Times New Roman" w:hAnsi="Times New Roman" w:cs="Times New Roman"/>
                <w:sz w:val="24"/>
                <w:szCs w:val="24"/>
              </w:rPr>
              <w:t xml:space="preserve">provide sample size numbers for </w:t>
            </w:r>
            <w:r w:rsidR="00822951">
              <w:rPr>
                <w:rFonts w:ascii="Times New Roman" w:hAnsi="Times New Roman" w:cs="Times New Roman"/>
                <w:sz w:val="24"/>
                <w:szCs w:val="24"/>
              </w:rPr>
              <w:t>various effect sizes ranging from 0.5 to 1.0</w:t>
            </w:r>
            <w:r w:rsidR="00F77439">
              <w:rPr>
                <w:rFonts w:ascii="Times New Roman" w:hAnsi="Times New Roman" w:cs="Times New Roman"/>
                <w:sz w:val="24"/>
                <w:szCs w:val="24"/>
              </w:rPr>
              <w:t xml:space="preserve"> so the client can assess power versus cost.  </w:t>
            </w:r>
            <w:r w:rsidR="00A12E6F">
              <w:rPr>
                <w:rFonts w:ascii="Times New Roman" w:hAnsi="Times New Roman" w:cs="Times New Roman"/>
                <w:sz w:val="24"/>
                <w:szCs w:val="24"/>
              </w:rPr>
              <w:t>Finally, we requested pilot data</w:t>
            </w:r>
            <w:r w:rsidR="006E460C">
              <w:rPr>
                <w:rFonts w:ascii="Times New Roman" w:hAnsi="Times New Roman" w:cs="Times New Roman"/>
                <w:sz w:val="24"/>
                <w:szCs w:val="24"/>
              </w:rPr>
              <w:t xml:space="preserve"> f</w:t>
            </w:r>
            <w:r w:rsidR="00B45499">
              <w:rPr>
                <w:rFonts w:ascii="Times New Roman" w:hAnsi="Times New Roman" w:cs="Times New Roman"/>
                <w:sz w:val="24"/>
                <w:szCs w:val="24"/>
              </w:rPr>
              <w:t>rom</w:t>
            </w:r>
            <w:r w:rsidR="006E460C">
              <w:rPr>
                <w:rFonts w:ascii="Times New Roman" w:hAnsi="Times New Roman" w:cs="Times New Roman"/>
                <w:sz w:val="24"/>
                <w:szCs w:val="24"/>
              </w:rPr>
              <w:t xml:space="preserve"> some of the studies performed so we can</w:t>
            </w:r>
            <w:r w:rsidR="00B45499">
              <w:rPr>
                <w:rFonts w:ascii="Times New Roman" w:hAnsi="Times New Roman" w:cs="Times New Roman"/>
                <w:sz w:val="24"/>
                <w:szCs w:val="24"/>
              </w:rPr>
              <w:t xml:space="preserve"> see what sort of effect sizes they are currently seeing in their ex</w:t>
            </w:r>
            <w:r w:rsidR="00931CE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B45499">
              <w:rPr>
                <w:rFonts w:ascii="Times New Roman" w:hAnsi="Times New Roman" w:cs="Times New Roman"/>
                <w:sz w:val="24"/>
                <w:szCs w:val="24"/>
              </w:rPr>
              <w:t xml:space="preserve">eriments.  </w:t>
            </w:r>
            <w:r w:rsidR="006E460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A12E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67E8DF1" w14:textId="40E6B7B6" w:rsidR="00963AA2" w:rsidRPr="00963AA2" w:rsidRDefault="00963AA2" w:rsidP="00963AA2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451E" w:rsidRPr="00F43AC5" w14:paraId="4A52976C" w14:textId="77777777" w:rsidTr="00CC0F91">
        <w:trPr>
          <w:cantSplit/>
          <w:trHeight w:val="855"/>
        </w:trPr>
        <w:tc>
          <w:tcPr>
            <w:tcW w:w="9806" w:type="dxa"/>
            <w:gridSpan w:val="3"/>
            <w:tcBorders>
              <w:top w:val="single" w:sz="4" w:space="0" w:color="auto"/>
            </w:tcBorders>
          </w:tcPr>
          <w:p w14:paraId="1C11FD97" w14:textId="77777777" w:rsidR="0084268A" w:rsidRPr="00F43AC5" w:rsidRDefault="004D451E" w:rsidP="004F7A82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43AC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Who will carry out these actions?</w:t>
            </w:r>
            <w:r w:rsidR="00986FD1" w:rsidRPr="00F43AC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74F81EF8" w14:textId="77777777" w:rsidR="0084268A" w:rsidRDefault="00BC1506" w:rsidP="004F7A82">
            <w:pPr>
              <w:pStyle w:val="PlainText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Client: </w:t>
            </w:r>
          </w:p>
          <w:p w14:paraId="3D93CFBB" w14:textId="329CA424" w:rsidR="00BC1506" w:rsidRDefault="00BC1506" w:rsidP="00BC1506">
            <w:pPr>
              <w:pStyle w:val="PlainText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Provide the SCS with the </w:t>
            </w:r>
            <w:r w:rsidR="001E3A4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pilot </w:t>
            </w:r>
            <w:r w:rsidR="004E513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study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data.</w:t>
            </w:r>
          </w:p>
          <w:p w14:paraId="695A5509" w14:textId="011F2FEC" w:rsidR="00BC1506" w:rsidRDefault="00BC1506" w:rsidP="00BC1506">
            <w:pPr>
              <w:pStyle w:val="PlainText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Provide the SCS with the grant application containing the methods and initial findings. </w:t>
            </w:r>
          </w:p>
          <w:p w14:paraId="45A1F422" w14:textId="77777777" w:rsidR="00BC1506" w:rsidRDefault="00BC1506" w:rsidP="00BC1506">
            <w:pPr>
              <w:pStyle w:val="Plain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6B6F728" w14:textId="77777777" w:rsidR="00BC1506" w:rsidRDefault="00BC1506" w:rsidP="00BC1506">
            <w:pPr>
              <w:pStyle w:val="PlainText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Consultant: </w:t>
            </w:r>
          </w:p>
          <w:p w14:paraId="3E51D6CD" w14:textId="65B7BC9F" w:rsidR="00BC1506" w:rsidRDefault="00BC1506" w:rsidP="00BC1506">
            <w:pPr>
              <w:pStyle w:val="PlainText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Do power analysis computations and give guidance to the client if they need help verifying if the sample size is appropriate for the effect size.</w:t>
            </w:r>
          </w:p>
          <w:p w14:paraId="2A920ADE" w14:textId="1F1B973E" w:rsidR="00BC1506" w:rsidRDefault="00BC1506" w:rsidP="00BC1506">
            <w:pPr>
              <w:pStyle w:val="PlainText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Help review and edit the grant proposal to see if the methods </w:t>
            </w:r>
            <w:r w:rsidR="006801D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are statistically sound, and if the effect size, power, and significance is appropriate. </w:t>
            </w:r>
          </w:p>
          <w:p w14:paraId="19B012D2" w14:textId="77777777" w:rsidR="00BC1506" w:rsidRDefault="00BC1506" w:rsidP="00BC1506">
            <w:pPr>
              <w:pStyle w:val="Plain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82C509C" w14:textId="77777777" w:rsidR="00BC1506" w:rsidRDefault="00BC1506" w:rsidP="00BC1506">
            <w:pPr>
              <w:pStyle w:val="PlainText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Dr. Craig: </w:t>
            </w:r>
          </w:p>
          <w:p w14:paraId="793A3D67" w14:textId="6AB5763D" w:rsidR="00BC1506" w:rsidRPr="00BC1506" w:rsidRDefault="00BC1506" w:rsidP="00BC1506">
            <w:pPr>
              <w:pStyle w:val="PlainText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Provide the client with a letter of support for their grant application. </w:t>
            </w:r>
          </w:p>
        </w:tc>
      </w:tr>
      <w:tr w:rsidR="004F7A82" w:rsidRPr="00F43AC5" w14:paraId="4994D55A" w14:textId="77777777" w:rsidTr="00CC0F91">
        <w:trPr>
          <w:cantSplit/>
          <w:trHeight w:val="800"/>
        </w:trPr>
        <w:tc>
          <w:tcPr>
            <w:tcW w:w="9806" w:type="dxa"/>
            <w:gridSpan w:val="3"/>
          </w:tcPr>
          <w:p w14:paraId="5D87DF94" w14:textId="77777777" w:rsidR="004F7A82" w:rsidRPr="00F43AC5" w:rsidRDefault="004F7A82" w:rsidP="004F7A82">
            <w:pPr>
              <w:pStyle w:val="Plain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0990656" w14:textId="64850C4A" w:rsidR="004D451E" w:rsidRPr="00F43AC5" w:rsidRDefault="004D451E" w:rsidP="004F7A82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F43A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</w:t>
            </w:r>
            <w:r w:rsidR="00370232" w:rsidRPr="00F43AC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Follow up needed. </w:t>
            </w:r>
            <w:r w:rsidR="00986FD1" w:rsidRPr="00F43A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DC9BBCE" w14:textId="77777777" w:rsidR="004F7A82" w:rsidRPr="00F43AC5" w:rsidRDefault="002E30FF" w:rsidP="00743A42">
      <w:pPr>
        <w:pStyle w:val="z-BottomofForm"/>
        <w:rPr>
          <w:sz w:val="24"/>
          <w:szCs w:val="24"/>
        </w:rPr>
      </w:pPr>
      <w:r w:rsidRPr="00F43AC5">
        <w:rPr>
          <w:sz w:val="24"/>
          <w:szCs w:val="24"/>
        </w:rPr>
        <w:t>Bottom of Form</w:t>
      </w:r>
    </w:p>
    <w:sectPr w:rsidR="004F7A82" w:rsidRPr="00F43AC5" w:rsidSect="0084268A"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080" w:right="1325" w:bottom="1440" w:left="132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2CDE19" w14:textId="77777777" w:rsidR="005A59B3" w:rsidRDefault="005A59B3">
      <w:r>
        <w:separator/>
      </w:r>
    </w:p>
  </w:endnote>
  <w:endnote w:type="continuationSeparator" w:id="0">
    <w:p w14:paraId="55587E67" w14:textId="77777777" w:rsidR="005A59B3" w:rsidRDefault="005A5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2496D" w14:textId="77777777" w:rsidR="0062216E" w:rsidRDefault="0062216E" w:rsidP="0062216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67B869" w14:textId="77777777" w:rsidR="0062216E" w:rsidRDefault="0062216E" w:rsidP="006221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BD505" w14:textId="77777777" w:rsidR="0062216E" w:rsidRDefault="0062216E" w:rsidP="0084268A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0A6F5F" w14:textId="77777777" w:rsidR="00CC0F91" w:rsidRPr="00CC0F91" w:rsidRDefault="00FC7784" w:rsidP="00CC0F91">
    <w:pPr>
      <w:pStyle w:val="Footer"/>
      <w:jc w:val="right"/>
      <w:rPr>
        <w:sz w:val="20"/>
        <w:szCs w:val="20"/>
      </w:rPr>
    </w:pPr>
    <w:r>
      <w:rPr>
        <w:sz w:val="20"/>
        <w:szCs w:val="20"/>
      </w:rPr>
      <w:t>STAT401604</w:t>
    </w:r>
    <w:r w:rsidR="00CC0F91" w:rsidRPr="00CC0F91">
      <w:rPr>
        <w:sz w:val="20"/>
        <w:szCs w:val="20"/>
      </w:rPr>
      <w:t xml:space="preserve">  </w:t>
    </w:r>
    <w:r w:rsidR="00CC0F91">
      <w:rPr>
        <w:sz w:val="20"/>
        <w:szCs w:val="20"/>
      </w:rPr>
      <w:t xml:space="preserve">    </w:t>
    </w:r>
    <w:r w:rsidR="00CC0F91" w:rsidRPr="00CC0F91">
      <w:rPr>
        <w:sz w:val="20"/>
        <w:szCs w:val="20"/>
      </w:rPr>
      <w:t>12/1/11</w:t>
    </w:r>
  </w:p>
  <w:p w14:paraId="765F62FB" w14:textId="77777777" w:rsidR="00CC0F91" w:rsidRDefault="00CC0F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251EE" w14:textId="77777777" w:rsidR="005A59B3" w:rsidRDefault="005A59B3">
      <w:r>
        <w:separator/>
      </w:r>
    </w:p>
  </w:footnote>
  <w:footnote w:type="continuationSeparator" w:id="0">
    <w:p w14:paraId="0B696B1F" w14:textId="77777777" w:rsidR="005A59B3" w:rsidRDefault="005A59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444B2" w14:textId="77777777" w:rsidR="0084268A" w:rsidRPr="0084268A" w:rsidRDefault="00FC7784" w:rsidP="0084268A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STATISTICAL CONSULTING SERVICE INITIAL</w:t>
    </w:r>
    <w:r w:rsidR="0084268A">
      <w:rPr>
        <w:b/>
        <w:sz w:val="28"/>
        <w:szCs w:val="28"/>
      </w:rPr>
      <w:t xml:space="preserve"> MEETING RECORD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CC42D7"/>
    <w:multiLevelType w:val="hybridMultilevel"/>
    <w:tmpl w:val="7A0817FE"/>
    <w:lvl w:ilvl="0" w:tplc="3B1ADC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65744"/>
    <w:multiLevelType w:val="hybridMultilevel"/>
    <w:tmpl w:val="D82819CC"/>
    <w:lvl w:ilvl="0" w:tplc="2376B2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600AA"/>
    <w:multiLevelType w:val="hybridMultilevel"/>
    <w:tmpl w:val="346C8BF6"/>
    <w:lvl w:ilvl="0" w:tplc="2CE81CA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574264">
    <w:abstractNumId w:val="0"/>
  </w:num>
  <w:num w:numId="2" w16cid:durableId="371613225">
    <w:abstractNumId w:val="2"/>
  </w:num>
  <w:num w:numId="3" w16cid:durableId="594284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39E"/>
    <w:rsid w:val="00031B36"/>
    <w:rsid w:val="0004290B"/>
    <w:rsid w:val="00045BD4"/>
    <w:rsid w:val="000C486C"/>
    <w:rsid w:val="000E139E"/>
    <w:rsid w:val="001476F1"/>
    <w:rsid w:val="00194285"/>
    <w:rsid w:val="001C2F0E"/>
    <w:rsid w:val="001E3A46"/>
    <w:rsid w:val="001F6D50"/>
    <w:rsid w:val="00201516"/>
    <w:rsid w:val="00256FB8"/>
    <w:rsid w:val="00297E1F"/>
    <w:rsid w:val="002B5C9C"/>
    <w:rsid w:val="002E30FF"/>
    <w:rsid w:val="003332BB"/>
    <w:rsid w:val="00340567"/>
    <w:rsid w:val="00357817"/>
    <w:rsid w:val="00370232"/>
    <w:rsid w:val="00384ED7"/>
    <w:rsid w:val="003A61FE"/>
    <w:rsid w:val="003A7465"/>
    <w:rsid w:val="003C57DE"/>
    <w:rsid w:val="003E0863"/>
    <w:rsid w:val="003E37BB"/>
    <w:rsid w:val="003E7CC8"/>
    <w:rsid w:val="00451517"/>
    <w:rsid w:val="00496605"/>
    <w:rsid w:val="004B1135"/>
    <w:rsid w:val="004B5426"/>
    <w:rsid w:val="004C0E21"/>
    <w:rsid w:val="004D451E"/>
    <w:rsid w:val="004E513D"/>
    <w:rsid w:val="004F0E22"/>
    <w:rsid w:val="004F7A82"/>
    <w:rsid w:val="005038D4"/>
    <w:rsid w:val="005063E3"/>
    <w:rsid w:val="00553B0B"/>
    <w:rsid w:val="005A59B3"/>
    <w:rsid w:val="005F109C"/>
    <w:rsid w:val="005F4A8D"/>
    <w:rsid w:val="005F66AD"/>
    <w:rsid w:val="00607E3E"/>
    <w:rsid w:val="0062216E"/>
    <w:rsid w:val="006240C6"/>
    <w:rsid w:val="00631FF6"/>
    <w:rsid w:val="006801DB"/>
    <w:rsid w:val="006C30BA"/>
    <w:rsid w:val="006E460C"/>
    <w:rsid w:val="007146EC"/>
    <w:rsid w:val="00743A42"/>
    <w:rsid w:val="00771869"/>
    <w:rsid w:val="007A1588"/>
    <w:rsid w:val="007B2BCA"/>
    <w:rsid w:val="007B60D3"/>
    <w:rsid w:val="008130D8"/>
    <w:rsid w:val="00822951"/>
    <w:rsid w:val="0083640B"/>
    <w:rsid w:val="0084268A"/>
    <w:rsid w:val="00845937"/>
    <w:rsid w:val="008A5F6F"/>
    <w:rsid w:val="008D66AC"/>
    <w:rsid w:val="008D711E"/>
    <w:rsid w:val="008E0596"/>
    <w:rsid w:val="008F0AB8"/>
    <w:rsid w:val="00931CE9"/>
    <w:rsid w:val="00937676"/>
    <w:rsid w:val="0096399E"/>
    <w:rsid w:val="00963AA2"/>
    <w:rsid w:val="00975846"/>
    <w:rsid w:val="00986FD1"/>
    <w:rsid w:val="00996F26"/>
    <w:rsid w:val="009E60C1"/>
    <w:rsid w:val="00A12E6F"/>
    <w:rsid w:val="00A22CDB"/>
    <w:rsid w:val="00AA7C9B"/>
    <w:rsid w:val="00AA7F1C"/>
    <w:rsid w:val="00AE094D"/>
    <w:rsid w:val="00B10B69"/>
    <w:rsid w:val="00B45499"/>
    <w:rsid w:val="00BC1506"/>
    <w:rsid w:val="00BE2701"/>
    <w:rsid w:val="00C368FC"/>
    <w:rsid w:val="00C637F2"/>
    <w:rsid w:val="00C63B0F"/>
    <w:rsid w:val="00CC0F91"/>
    <w:rsid w:val="00D74C11"/>
    <w:rsid w:val="00D96563"/>
    <w:rsid w:val="00D97741"/>
    <w:rsid w:val="00DC2A57"/>
    <w:rsid w:val="00DD2AB3"/>
    <w:rsid w:val="00DD5A05"/>
    <w:rsid w:val="00E727E6"/>
    <w:rsid w:val="00E92E20"/>
    <w:rsid w:val="00EA3A1A"/>
    <w:rsid w:val="00EB5FFB"/>
    <w:rsid w:val="00EC1DC8"/>
    <w:rsid w:val="00EC77C3"/>
    <w:rsid w:val="00EE589D"/>
    <w:rsid w:val="00F25971"/>
    <w:rsid w:val="00F2741E"/>
    <w:rsid w:val="00F43AC5"/>
    <w:rsid w:val="00F77439"/>
    <w:rsid w:val="00F82EE1"/>
    <w:rsid w:val="00FA1824"/>
    <w:rsid w:val="00FA47EB"/>
    <w:rsid w:val="00FC7784"/>
    <w:rsid w:val="00FF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BB6EB4"/>
  <w15:chartTrackingRefBased/>
  <w15:docId w15:val="{80CFD47B-8307-4AF9-805D-B3EEB1B7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0E139E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4F7A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F7A8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F7A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PageNumber">
    <w:name w:val="page number"/>
    <w:basedOn w:val="DefaultParagraphFont"/>
    <w:rsid w:val="004F7A82"/>
  </w:style>
  <w:style w:type="paragraph" w:styleId="z-BottomofForm">
    <w:name w:val="HTML Bottom of Form"/>
    <w:basedOn w:val="Normal"/>
    <w:next w:val="Normal"/>
    <w:hidden/>
    <w:rsid w:val="002E30F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hidden/>
    <w:rsid w:val="002E30F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CC0F9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F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F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3AC5"/>
    <w:pPr>
      <w:ind w:left="720"/>
      <w:contextualSpacing/>
    </w:pPr>
  </w:style>
  <w:style w:type="paragraph" w:styleId="Revision">
    <w:name w:val="Revision"/>
    <w:hidden/>
    <w:uiPriority w:val="99"/>
    <w:semiHidden/>
    <w:rsid w:val="008F0AB8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D66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66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66A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66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66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73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becker\Local%20Settings\Temporary%20Internet%20Files\Content.IE5\HV5N1E2Q\Initial%20Meeting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Initial Meeting Report.dot</Template>
  <TotalTime>2</TotalTime>
  <Pages>3</Pages>
  <Words>707</Words>
  <Characters>3692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rbecker</dc:creator>
  <cp:keywords/>
  <dc:description/>
  <cp:lastModifiedBy>Tadd N Colver</cp:lastModifiedBy>
  <cp:revision>2</cp:revision>
  <cp:lastPrinted>2004-08-23T17:38:00Z</cp:lastPrinted>
  <dcterms:created xsi:type="dcterms:W3CDTF">2024-11-26T14:03:00Z</dcterms:created>
  <dcterms:modified xsi:type="dcterms:W3CDTF">2024-11-26T14:03:00Z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2024-11-08T04:28:26Z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b60dfc71-c03c-484b-b68b-edc93ebe0b00</vt:lpwstr>
  </property>
  <property fmtid="{D5CDD505-2E9C-101B-9397-08002B2CF9AE}" pid="8" name="MSIP_Label_4044bd30-2ed7-4c9d-9d12-46200872a97b_ContentBits">
    <vt:lpwstr>0</vt:lpwstr>
  </property>
</Properties>
</file>